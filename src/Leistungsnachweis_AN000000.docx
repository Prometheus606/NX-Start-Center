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776CE" w14:textId="16505219" w:rsidR="005532B3" w:rsidRDefault="00BE144D" w:rsidP="00BE144D">
      <w:pPr>
        <w:pStyle w:val="KeinLeerraum"/>
      </w:pPr>
      <w:r w:rsidRPr="00BE144D">
        <w:rPr>
          <w:b/>
          <w:bCs/>
          <w:sz w:val="28"/>
          <w:szCs w:val="28"/>
        </w:rPr>
        <w:t>Kundeninformationen</w:t>
      </w:r>
      <w:r>
        <w:t>:</w:t>
      </w:r>
    </w:p>
    <w:p w14:paraId="03F6786B" w14:textId="76E6733E" w:rsidR="00BE144D" w:rsidRDefault="00BE144D" w:rsidP="00BE144D">
      <w:pPr>
        <w:pStyle w:val="KeinLeerraum"/>
      </w:pPr>
    </w:p>
    <w:p w14:paraId="1F1CB919" w14:textId="32BD2EAC" w:rsidR="00BE144D" w:rsidRPr="00BE144D" w:rsidRDefault="00BE144D" w:rsidP="003A0A12">
      <w:pPr>
        <w:pStyle w:val="KeinLeerraum"/>
      </w:pPr>
      <w:r w:rsidRPr="00BE144D">
        <w:t>Firmenname</w:t>
      </w:r>
      <w:r w:rsidR="00A43041">
        <w:tab/>
      </w:r>
      <w:r w:rsidR="00A43041">
        <w:tab/>
        <w:t>:</w:t>
      </w:r>
      <w:r w:rsidRPr="00BE144D">
        <w:t xml:space="preserve"> </w:t>
      </w:r>
      <w:r>
        <w:tab/>
      </w:r>
      <w:r>
        <w:tab/>
      </w:r>
      <w:r>
        <w:tab/>
      </w:r>
      <w:r w:rsidRPr="00BE144D">
        <w:tab/>
      </w:r>
      <w:r w:rsidRPr="00BE144D">
        <w:tab/>
      </w:r>
    </w:p>
    <w:p w14:paraId="6BDDC3E1" w14:textId="3AD925ED" w:rsidR="00BE144D" w:rsidRDefault="00BE144D" w:rsidP="003A0A12">
      <w:pPr>
        <w:pStyle w:val="KeinLeerraum"/>
        <w:rPr>
          <w:noProof/>
          <w:lang w:eastAsia="de-DE"/>
        </w:rPr>
      </w:pPr>
      <w:r>
        <w:rPr>
          <w:noProof/>
          <w:lang w:eastAsia="de-DE"/>
        </w:rPr>
        <w:t>Straße</w:t>
      </w:r>
      <w:r w:rsidR="00A43041">
        <w:rPr>
          <w:noProof/>
          <w:lang w:eastAsia="de-DE"/>
        </w:rPr>
        <w:tab/>
      </w:r>
      <w:r w:rsidR="00A43041">
        <w:rPr>
          <w:noProof/>
          <w:lang w:eastAsia="de-DE"/>
        </w:rPr>
        <w:tab/>
      </w:r>
      <w:r w:rsidR="00A43041">
        <w:rPr>
          <w:noProof/>
          <w:lang w:eastAsia="de-DE"/>
        </w:rPr>
        <w:tab/>
      </w:r>
      <w:r w:rsidR="003A0A12">
        <w:rPr>
          <w:noProof/>
          <w:lang w:eastAsia="de-DE"/>
        </w:rPr>
        <w:t>:</w:t>
      </w:r>
    </w:p>
    <w:p w14:paraId="11F7C5DD" w14:textId="00823E57" w:rsidR="00BE144D" w:rsidRDefault="00BE144D" w:rsidP="00A43041">
      <w:pPr>
        <w:rPr>
          <w:noProof/>
          <w:lang w:eastAsia="de-DE"/>
        </w:rPr>
      </w:pPr>
      <w:r>
        <w:rPr>
          <w:noProof/>
          <w:lang w:eastAsia="de-DE"/>
        </w:rPr>
        <w:t>PLZ / Ort</w:t>
      </w:r>
      <w:r w:rsidR="00A43041">
        <w:rPr>
          <w:noProof/>
          <w:lang w:eastAsia="de-DE"/>
        </w:rPr>
        <w:tab/>
      </w:r>
      <w:r w:rsidR="00A43041">
        <w:rPr>
          <w:noProof/>
          <w:lang w:eastAsia="de-DE"/>
        </w:rPr>
        <w:tab/>
        <w:t>:</w:t>
      </w:r>
      <w:r>
        <w:rPr>
          <w:noProof/>
          <w:lang w:eastAsia="de-DE"/>
        </w:rPr>
        <w:tab/>
      </w:r>
      <w:r>
        <w:rPr>
          <w:noProof/>
          <w:lang w:eastAsia="de-DE"/>
        </w:rPr>
        <w:tab/>
      </w:r>
    </w:p>
    <w:p w14:paraId="6119AB22" w14:textId="5D68DEF4" w:rsidR="00BE144D" w:rsidRDefault="00BE144D" w:rsidP="00A43041">
      <w:pPr>
        <w:pStyle w:val="KeinLeerraum"/>
        <w:rPr>
          <w:noProof/>
          <w:lang w:eastAsia="de-DE"/>
        </w:rPr>
      </w:pPr>
      <w:r>
        <w:rPr>
          <w:noProof/>
          <w:lang w:eastAsia="de-DE"/>
        </w:rPr>
        <w:t>Ansprechperson</w:t>
      </w:r>
      <w:r w:rsidR="00A43041">
        <w:rPr>
          <w:noProof/>
          <w:lang w:eastAsia="de-DE"/>
        </w:rPr>
        <w:tab/>
        <w:t>:</w:t>
      </w:r>
      <w:r>
        <w:rPr>
          <w:noProof/>
          <w:lang w:eastAsia="de-DE"/>
        </w:rPr>
        <w:tab/>
      </w:r>
    </w:p>
    <w:p w14:paraId="06675EE9" w14:textId="1B3E2CB1" w:rsidR="00BE144D" w:rsidRDefault="00BE144D" w:rsidP="00A43041">
      <w:pPr>
        <w:pStyle w:val="KeinLeerraum"/>
        <w:rPr>
          <w:noProof/>
          <w:lang w:eastAsia="de-DE"/>
        </w:rPr>
      </w:pPr>
      <w:r>
        <w:rPr>
          <w:noProof/>
          <w:lang w:eastAsia="de-DE"/>
        </w:rPr>
        <w:t>E-Mail</w:t>
      </w:r>
      <w:r>
        <w:rPr>
          <w:noProof/>
          <w:lang w:eastAsia="de-DE"/>
        </w:rPr>
        <w:tab/>
      </w:r>
      <w:r>
        <w:rPr>
          <w:noProof/>
          <w:lang w:eastAsia="de-DE"/>
        </w:rPr>
        <w:tab/>
      </w:r>
      <w:r>
        <w:rPr>
          <w:noProof/>
          <w:lang w:eastAsia="de-DE"/>
        </w:rPr>
        <w:tab/>
      </w:r>
      <w:r w:rsidR="00A43041">
        <w:rPr>
          <w:noProof/>
          <w:lang w:eastAsia="de-DE"/>
        </w:rPr>
        <w:t>:</w:t>
      </w:r>
    </w:p>
    <w:p w14:paraId="54830103" w14:textId="77777777" w:rsidR="00BE144D" w:rsidRDefault="00BE144D" w:rsidP="00BE144D">
      <w:pPr>
        <w:pStyle w:val="KeinLeerraum"/>
        <w:rPr>
          <w:noProof/>
          <w:lang w:eastAsia="de-DE"/>
        </w:rPr>
      </w:pPr>
    </w:p>
    <w:p w14:paraId="354B9E73" w14:textId="46517CDF" w:rsidR="00BE144D" w:rsidRDefault="00BE144D" w:rsidP="00BE144D">
      <w:pPr>
        <w:pStyle w:val="KeinLeerraum"/>
        <w:rPr>
          <w:b/>
          <w:bCs/>
          <w:sz w:val="28"/>
          <w:szCs w:val="28"/>
        </w:rPr>
      </w:pPr>
      <w:r w:rsidRPr="00BE144D">
        <w:rPr>
          <w:b/>
          <w:bCs/>
          <w:sz w:val="28"/>
          <w:szCs w:val="28"/>
        </w:rPr>
        <w:t>Projektinformationen</w:t>
      </w:r>
    </w:p>
    <w:p w14:paraId="20DC8A9B" w14:textId="2FB547B6" w:rsidR="00BE144D" w:rsidRDefault="00BE144D" w:rsidP="00BE144D">
      <w:pPr>
        <w:pStyle w:val="KeinLeerraum"/>
        <w:rPr>
          <w:b/>
          <w:bCs/>
          <w:sz w:val="28"/>
          <w:szCs w:val="28"/>
        </w:rPr>
      </w:pPr>
    </w:p>
    <w:p w14:paraId="6567160A" w14:textId="0E6F0748" w:rsidR="00BE144D" w:rsidRDefault="00BE144D" w:rsidP="00BE144D">
      <w:pPr>
        <w:pStyle w:val="KeinLeerraum"/>
      </w:pPr>
      <w:r w:rsidRPr="00BE144D">
        <w:t>Angebotsnummer</w:t>
      </w:r>
      <w:r w:rsidR="00A43041">
        <w:tab/>
      </w:r>
      <w:r w:rsidRPr="00BE144D">
        <w:t>:</w:t>
      </w:r>
      <w:r w:rsidR="00E80072">
        <w:t xml:space="preserve"> 000000</w:t>
      </w:r>
    </w:p>
    <w:p w14:paraId="7A4B6045" w14:textId="6DFAE33A" w:rsidR="00A43041" w:rsidRPr="00BE144D" w:rsidRDefault="00A43041" w:rsidP="00BE144D">
      <w:pPr>
        <w:pStyle w:val="KeinLeerraum"/>
      </w:pPr>
      <w:r>
        <w:t>Consul</w:t>
      </w:r>
      <w:r w:rsidR="007A513B">
        <w:t>t</w:t>
      </w:r>
      <w:r>
        <w:t>ant</w:t>
      </w:r>
      <w:r>
        <w:tab/>
      </w:r>
      <w:r>
        <w:tab/>
        <w:t>:</w:t>
      </w:r>
      <w:r w:rsidR="00E80072">
        <w:t xml:space="preserve"> Niklas Beitler</w:t>
      </w:r>
    </w:p>
    <w:p w14:paraId="515C17FF" w14:textId="0B270195" w:rsidR="00BE144D" w:rsidRDefault="00BE144D" w:rsidP="00BE144D"/>
    <w:tbl>
      <w:tblPr>
        <w:tblStyle w:val="Gitternetztabelle4Akzent5"/>
        <w:tblW w:w="9776" w:type="dxa"/>
        <w:tblLook w:val="04A0" w:firstRow="1" w:lastRow="0" w:firstColumn="1" w:lastColumn="0" w:noHBand="0" w:noVBand="1"/>
      </w:tblPr>
      <w:tblGrid>
        <w:gridCol w:w="1271"/>
        <w:gridCol w:w="7371"/>
        <w:gridCol w:w="1134"/>
      </w:tblGrid>
      <w:tr w:rsidR="00A43041" w14:paraId="183758C5" w14:textId="77777777" w:rsidTr="00E54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895526E" w14:textId="033C6E42" w:rsidR="003A0A12" w:rsidRDefault="003A0A12" w:rsidP="00A43041">
            <w:pPr>
              <w:pStyle w:val="KeinLeerraum"/>
            </w:pPr>
            <w:r>
              <w:t>Position</w:t>
            </w:r>
          </w:p>
        </w:tc>
        <w:tc>
          <w:tcPr>
            <w:tcW w:w="7371" w:type="dxa"/>
            <w:vAlign w:val="center"/>
          </w:tcPr>
          <w:p w14:paraId="13884D96" w14:textId="1013885B" w:rsidR="003A0A12" w:rsidRDefault="003A0A12" w:rsidP="00A43041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Tätigkeitsbeschreibung</w:t>
            </w:r>
          </w:p>
        </w:tc>
        <w:tc>
          <w:tcPr>
            <w:tcW w:w="1134" w:type="dxa"/>
            <w:vAlign w:val="center"/>
          </w:tcPr>
          <w:p w14:paraId="6F151E46" w14:textId="19BCDAC0" w:rsidR="003A0A12" w:rsidRDefault="003A0A12" w:rsidP="00A43041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A43041" w14:paraId="696177DB" w14:textId="77777777" w:rsidTr="00E54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E55426E" w14:textId="417A4130" w:rsidR="003A0A12" w:rsidRDefault="00E54E16" w:rsidP="00E54E16">
            <w:pPr>
              <w:pStyle w:val="KeinLeerraum"/>
              <w:jc w:val="center"/>
            </w:pPr>
            <w:r>
              <w:t>1</w:t>
            </w:r>
          </w:p>
        </w:tc>
        <w:tc>
          <w:tcPr>
            <w:tcW w:w="7371" w:type="dxa"/>
            <w:vAlign w:val="center"/>
          </w:tcPr>
          <w:p w14:paraId="47E226AA" w14:textId="1DC80600" w:rsidR="003A0A12" w:rsidRDefault="003A0A12" w:rsidP="00E54E1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49F22425" w14:textId="77777777" w:rsidR="003A0A12" w:rsidRDefault="003A0A12" w:rsidP="00E54E16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0A12" w14:paraId="6FC44E77" w14:textId="77777777" w:rsidTr="00E54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B3FF349" w14:textId="28D8932C" w:rsidR="00E54E16" w:rsidRPr="00E54E16" w:rsidRDefault="00E54E16" w:rsidP="00E54E16">
            <w:pPr>
              <w:pStyle w:val="KeinLeerraum"/>
              <w:jc w:val="center"/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7371" w:type="dxa"/>
            <w:vAlign w:val="center"/>
          </w:tcPr>
          <w:p w14:paraId="3F65127C" w14:textId="77777777" w:rsidR="003A0A12" w:rsidRDefault="003A0A12" w:rsidP="00E54E1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2382E628" w14:textId="77777777" w:rsidR="003A0A12" w:rsidRDefault="003A0A12" w:rsidP="00E54E1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041" w14:paraId="7416266F" w14:textId="77777777" w:rsidTr="00E54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9032570" w14:textId="1507188B" w:rsidR="003A0A12" w:rsidRDefault="00E54E16" w:rsidP="00E54E16">
            <w:pPr>
              <w:pStyle w:val="KeinLeerraum"/>
              <w:jc w:val="center"/>
            </w:pPr>
            <w:r>
              <w:t>3</w:t>
            </w:r>
          </w:p>
        </w:tc>
        <w:tc>
          <w:tcPr>
            <w:tcW w:w="7371" w:type="dxa"/>
            <w:vAlign w:val="center"/>
          </w:tcPr>
          <w:p w14:paraId="68C01D6A" w14:textId="77777777" w:rsidR="003A0A12" w:rsidRDefault="003A0A12" w:rsidP="00E54E1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2D3562A5" w14:textId="77777777" w:rsidR="003A0A12" w:rsidRDefault="003A0A12" w:rsidP="00E54E16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0A12" w14:paraId="2648B4D2" w14:textId="77777777" w:rsidTr="00E54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0CD7001" w14:textId="4C4542D2" w:rsidR="003A0A12" w:rsidRDefault="00E54E16" w:rsidP="00E54E16">
            <w:pPr>
              <w:pStyle w:val="KeinLeerraum"/>
              <w:jc w:val="center"/>
            </w:pPr>
            <w:r>
              <w:t>4</w:t>
            </w:r>
          </w:p>
        </w:tc>
        <w:tc>
          <w:tcPr>
            <w:tcW w:w="7371" w:type="dxa"/>
            <w:vAlign w:val="center"/>
          </w:tcPr>
          <w:p w14:paraId="344E9D9F" w14:textId="77777777" w:rsidR="003A0A12" w:rsidRDefault="003A0A12" w:rsidP="00E54E1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4701ACA3" w14:textId="77777777" w:rsidR="003A0A12" w:rsidRDefault="003A0A12" w:rsidP="00E54E16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041" w14:paraId="75965704" w14:textId="77777777" w:rsidTr="00E54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E4D9A54" w14:textId="18214038" w:rsidR="003A0A12" w:rsidRDefault="00E54E16" w:rsidP="00E54E16">
            <w:pPr>
              <w:pStyle w:val="KeinLeerraum"/>
              <w:jc w:val="center"/>
            </w:pPr>
            <w:r>
              <w:t>5</w:t>
            </w:r>
          </w:p>
        </w:tc>
        <w:tc>
          <w:tcPr>
            <w:tcW w:w="7371" w:type="dxa"/>
            <w:vAlign w:val="center"/>
          </w:tcPr>
          <w:p w14:paraId="122671A5" w14:textId="77777777" w:rsidR="003A0A12" w:rsidRDefault="003A0A12" w:rsidP="00E54E1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67E27459" w14:textId="77777777" w:rsidR="003A0A12" w:rsidRDefault="003A0A12" w:rsidP="00E54E16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A08B1A" w14:textId="77777777" w:rsidR="00A43041" w:rsidRPr="00A43041" w:rsidRDefault="00A43041" w:rsidP="00A43041">
      <w:pPr>
        <w:pStyle w:val="KeinLeerraum"/>
        <w:ind w:left="708" w:right="-709" w:firstLine="708"/>
        <w:jc w:val="right"/>
        <w:rPr>
          <w:color w:val="D8D8D8" w:themeColor="accent4"/>
        </w:rPr>
      </w:pPr>
      <w:r w:rsidRPr="00A43041">
        <w:rPr>
          <w:color w:val="D8D8D8" w:themeColor="accent4"/>
        </w:rPr>
        <w:t xml:space="preserve">1-100% - Fertigstellungsgrad </w:t>
      </w:r>
    </w:p>
    <w:p w14:paraId="127FE600" w14:textId="306E6EE1" w:rsidR="00A43041" w:rsidRPr="00A43041" w:rsidRDefault="00A43041" w:rsidP="00A43041">
      <w:pPr>
        <w:pStyle w:val="KeinLeerraum"/>
        <w:ind w:right="-709"/>
        <w:jc w:val="right"/>
        <w:rPr>
          <w:color w:val="D8D8D8" w:themeColor="accent4"/>
        </w:rPr>
      </w:pPr>
      <w:r w:rsidRPr="00A43041">
        <w:rPr>
          <w:color w:val="D8D8D8" w:themeColor="accent4"/>
        </w:rPr>
        <w:t>A – abgenommen</w:t>
      </w:r>
    </w:p>
    <w:p w14:paraId="4132B2A6" w14:textId="50FC4EB7" w:rsidR="000816B2" w:rsidRDefault="007A513B" w:rsidP="00BE144D">
      <w:r>
        <w:t>Bemerkung</w:t>
      </w:r>
      <w:r>
        <w:rPr>
          <w:noProof/>
        </w:rPr>
        <mc:AlternateContent>
          <mc:Choice Requires="wps">
            <w:drawing>
              <wp:inline distT="0" distB="0" distL="0" distR="0" wp14:anchorId="19CAB205" wp14:editId="28D5F52F">
                <wp:extent cx="6223000" cy="1924050"/>
                <wp:effectExtent l="0" t="0" r="25400" b="19050"/>
                <wp:docPr id="1024344926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924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8BDE80" w14:textId="2A687E69" w:rsidR="007A513B" w:rsidRDefault="007A513B" w:rsidP="00997AB4">
                            <w:pPr>
                              <w:pStyle w:val="Listenabsatz"/>
                              <w:numPr>
                                <w:ilvl w:val="0"/>
                                <w:numId w:val="19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9CAB205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width:490pt;height:15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" fillcolor="#e0e0e0 [671]" strokecolor="black [3213]" strokeweight=".5pt">
                <v:textbox>
                  <w:txbxContent>
                    <w:p w14:paraId="0F8BDE80" w14:textId="2A687E69" w:rsidR="007A513B" w:rsidRDefault="007A513B" w:rsidP="00997AB4">
                      <w:pPr>
                        <w:pStyle w:val="Listenabsatz"/>
                        <w:numPr>
                          <w:ilvl w:val="0"/>
                          <w:numId w:val="19"/>
                        </w:num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FDF3231" w14:textId="77777777" w:rsidR="000816B2" w:rsidRDefault="000816B2" w:rsidP="0098453F"/>
    <w:p w14:paraId="4A2C0280" w14:textId="55BF7893" w:rsidR="000816B2" w:rsidRDefault="000816B2" w:rsidP="000816B2">
      <w:pPr>
        <w:pStyle w:val="KeinLeerraum"/>
      </w:pPr>
      <w:r>
        <w:t>Ort</w:t>
      </w:r>
      <w:r>
        <w:tab/>
      </w:r>
      <w:r>
        <w:tab/>
      </w:r>
      <w:r>
        <w:tab/>
        <w:t>:</w:t>
      </w:r>
    </w:p>
    <w:p w14:paraId="76A77F9A" w14:textId="6E5B2370" w:rsidR="000816B2" w:rsidRDefault="000816B2" w:rsidP="000816B2">
      <w:pPr>
        <w:pStyle w:val="KeinLeerraum"/>
      </w:pPr>
      <w:r>
        <w:t>Datum</w:t>
      </w:r>
      <w:r>
        <w:tab/>
      </w:r>
      <w:r>
        <w:tab/>
      </w:r>
      <w:r>
        <w:tab/>
        <w:t xml:space="preserve">: </w:t>
      </w:r>
      <w:r>
        <w:fldChar w:fldCharType="begin"/>
      </w:r>
      <w:r>
        <w:instrText xml:space="preserve"> TIME \@ "dd.MM.yyyy" </w:instrText>
      </w:r>
      <w:r>
        <w:fldChar w:fldCharType="separate"/>
      </w:r>
      <w:r w:rsidR="00E80072">
        <w:rPr>
          <w:noProof/>
        </w:rPr>
        <w:t>05.03.2025</w:t>
      </w:r>
      <w:r>
        <w:fldChar w:fldCharType="end"/>
      </w:r>
    </w:p>
    <w:p w14:paraId="3864727E" w14:textId="77777777" w:rsidR="000816B2" w:rsidRDefault="000816B2" w:rsidP="000816B2">
      <w:pPr>
        <w:pStyle w:val="KeinLeerraum"/>
      </w:pPr>
    </w:p>
    <w:p w14:paraId="549FA4BA" w14:textId="54BED7AA" w:rsidR="000816B2" w:rsidRDefault="000816B2" w:rsidP="000816B2">
      <w:pPr>
        <w:pStyle w:val="KeinLeerraum"/>
      </w:pPr>
      <w:r w:rsidRPr="007A513B">
        <w:t xml:space="preserve">Auftraggeber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A513B">
        <w:t xml:space="preserve">d.u.h.Group GmbH   </w:t>
      </w:r>
    </w:p>
    <w:p w14:paraId="0B7F5A9A" w14:textId="77777777" w:rsidR="000816B2" w:rsidRDefault="000816B2" w:rsidP="000816B2">
      <w:pPr>
        <w:pStyle w:val="KeinLeerraum"/>
      </w:pPr>
    </w:p>
    <w:p w14:paraId="2A65FA3E" w14:textId="12D725EB" w:rsidR="007A513B" w:rsidRPr="007A513B" w:rsidRDefault="007A513B" w:rsidP="00E54E16">
      <w:r w:rsidRPr="007A513B">
        <w:t xml:space="preserve">                                  </w:t>
      </w:r>
      <w:r>
        <w:tab/>
      </w:r>
    </w:p>
    <w:sectPr w:rsidR="007A513B" w:rsidRPr="007A513B" w:rsidSect="005532B3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057" w:right="1417" w:bottom="1134" w:left="1417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6286F" w14:textId="77777777" w:rsidR="00E97106" w:rsidRDefault="00E97106" w:rsidP="00531F8A">
      <w:pPr>
        <w:spacing w:after="0" w:line="240" w:lineRule="auto"/>
      </w:pPr>
      <w:r>
        <w:separator/>
      </w:r>
    </w:p>
  </w:endnote>
  <w:endnote w:type="continuationSeparator" w:id="0">
    <w:p w14:paraId="66EAFA84" w14:textId="77777777" w:rsidR="00E97106" w:rsidRDefault="00E97106" w:rsidP="00531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Titillium Web">
    <w:altName w:val="Calibri"/>
    <w:charset w:val="00"/>
    <w:family w:val="auto"/>
    <w:pitch w:val="variable"/>
    <w:sig w:usb0="00000007" w:usb1="00000001" w:usb2="00000000" w:usb3="00000000" w:csb0="00000093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CAF47" w14:textId="2550A764" w:rsidR="00E54E16" w:rsidRDefault="00E54E16">
    <w:pPr>
      <w:pStyle w:val="Fuzeile"/>
    </w:pPr>
    <w:r w:rsidRPr="00E54E16">
      <w:rPr>
        <w:noProof/>
      </w:rPr>
      <w:drawing>
        <wp:anchor distT="0" distB="0" distL="114300" distR="114300" simplePos="0" relativeHeight="251684864" behindDoc="0" locked="0" layoutInCell="1" allowOverlap="1" wp14:anchorId="22325C74" wp14:editId="0516E767">
          <wp:simplePos x="0" y="0"/>
          <wp:positionH relativeFrom="column">
            <wp:posOffset>-80645</wp:posOffset>
          </wp:positionH>
          <wp:positionV relativeFrom="paragraph">
            <wp:posOffset>129540</wp:posOffset>
          </wp:positionV>
          <wp:extent cx="6305550" cy="583565"/>
          <wp:effectExtent l="0" t="0" r="0" b="6985"/>
          <wp:wrapTopAndBottom/>
          <wp:docPr id="1481935607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193560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5550" cy="583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B1307" w14:textId="77777777" w:rsidR="00066EB3" w:rsidRDefault="00066EB3">
    <w:r w:rsidRPr="00EA0FCF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D5385FE" wp14:editId="4848381D">
              <wp:simplePos x="0" y="0"/>
              <wp:positionH relativeFrom="column">
                <wp:posOffset>-678180</wp:posOffset>
              </wp:positionH>
              <wp:positionV relativeFrom="paragraph">
                <wp:posOffset>50800</wp:posOffset>
              </wp:positionV>
              <wp:extent cx="6294120" cy="260985"/>
              <wp:effectExtent l="0" t="0" r="0" b="5715"/>
              <wp:wrapNone/>
              <wp:docPr id="8" name="Textfeld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4120" cy="2609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  <a:headEnd/>
                        <a:tailEnd/>
                      </a:ln>
                    </wps:spPr>
                    <wps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26FCE7" w14:textId="1B9FA25B" w:rsidR="00066EB3" w:rsidRPr="001D5A9D" w:rsidRDefault="00066EB3" w:rsidP="00EA0FCF">
                          <w:pPr>
                            <w:spacing w:line="240" w:lineRule="auto"/>
                            <w:rPr>
                              <w:color w:val="646464" w:themeColor="text2"/>
                              <w:lang w:val="en-US"/>
                            </w:rPr>
                          </w:pPr>
                          <w:r w:rsidRPr="001D5A9D">
                            <w:rPr>
                              <w:color w:val="646464" w:themeColor="text2"/>
                              <w:lang w:val="en-US"/>
                            </w:rPr>
                            <w:t xml:space="preserve">ConmatiX </w:t>
                          </w:r>
                          <w:r w:rsidR="00710DDE" w:rsidRPr="001D5A9D">
                            <w:rPr>
                              <w:color w:val="646464" w:themeColor="text2"/>
                              <w:lang w:val="en-US"/>
                            </w:rPr>
                            <w:t>Engineering</w:t>
                          </w:r>
                          <w:r w:rsidRPr="001D5A9D">
                            <w:rPr>
                              <w:color w:val="646464" w:themeColor="text2"/>
                              <w:lang w:val="en-US"/>
                            </w:rPr>
                            <w:t xml:space="preserve"> Solutions GmbH | solutions@conmatix.de | +49 (0) 40 18 04 666 4-0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5385FE" id="_x0000_t202" coordsize="21600,21600" o:spt="202" path="m,l,21600r21600,l21600,xe">
              <v:stroke joinstyle="miter"/>
              <v:path gradientshapeok="t" o:connecttype="rect"/>
            </v:shapetype>
            <v:shape id="Textfeld 8" o:spid="_x0000_s1032" type="#_x0000_t202" style="position:absolute;margin-left:-53.4pt;margin-top:4pt;width:495.6pt;height:2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" fillcolor="#e0e0e0 [671]" stroked="f">
              <v:textbox>
                <w:txbxContent>
                  <w:p w14:paraId="0226FCE7" w14:textId="1B9FA25B" w:rsidR="00066EB3" w:rsidRPr="001D5A9D" w:rsidRDefault="00066EB3" w:rsidP="00EA0FCF">
                    <w:pPr>
                      <w:spacing w:line="240" w:lineRule="auto"/>
                      <w:rPr>
                        <w:color w:val="646464" w:themeColor="text2"/>
                        <w:lang w:val="en-US"/>
                      </w:rPr>
                    </w:pPr>
                    <w:proofErr w:type="spellStart"/>
                    <w:r w:rsidRPr="001D5A9D">
                      <w:rPr>
                        <w:color w:val="646464" w:themeColor="text2"/>
                        <w:lang w:val="en-US"/>
                      </w:rPr>
                      <w:t>ConmatiX</w:t>
                    </w:r>
                    <w:proofErr w:type="spellEnd"/>
                    <w:r w:rsidRPr="001D5A9D">
                      <w:rPr>
                        <w:color w:val="646464" w:themeColor="text2"/>
                        <w:lang w:val="en-US"/>
                      </w:rPr>
                      <w:t xml:space="preserve"> </w:t>
                    </w:r>
                    <w:r w:rsidR="00710DDE" w:rsidRPr="001D5A9D">
                      <w:rPr>
                        <w:color w:val="646464" w:themeColor="text2"/>
                        <w:lang w:val="en-US"/>
                      </w:rPr>
                      <w:t>Engineering</w:t>
                    </w:r>
                    <w:r w:rsidRPr="001D5A9D">
                      <w:rPr>
                        <w:color w:val="646464" w:themeColor="text2"/>
                        <w:lang w:val="en-US"/>
                      </w:rPr>
                      <w:t xml:space="preserve"> Solutions GmbH | solutions@conmatix.de | +49 (0) 40 18 04 666 4-0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28B35" w14:textId="77777777" w:rsidR="00E97106" w:rsidRDefault="00E97106" w:rsidP="00531F8A">
      <w:pPr>
        <w:spacing w:after="0" w:line="240" w:lineRule="auto"/>
      </w:pPr>
      <w:r>
        <w:separator/>
      </w:r>
    </w:p>
  </w:footnote>
  <w:footnote w:type="continuationSeparator" w:id="0">
    <w:p w14:paraId="71F7A471" w14:textId="77777777" w:rsidR="00E97106" w:rsidRDefault="00E97106" w:rsidP="00531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4EC7E" w14:textId="6B04F21E" w:rsidR="005532B3" w:rsidRDefault="005532B3" w:rsidP="00A43041">
    <w:pPr>
      <w:ind w:left="851"/>
    </w:pPr>
    <w:r>
      <w:rPr>
        <w:noProof/>
      </w:rPr>
      <w:drawing>
        <wp:anchor distT="0" distB="0" distL="114300" distR="114300" simplePos="0" relativeHeight="251683840" behindDoc="0" locked="0" layoutInCell="1" allowOverlap="1" wp14:anchorId="2029C621" wp14:editId="45754563">
          <wp:simplePos x="0" y="0"/>
          <wp:positionH relativeFrom="column">
            <wp:posOffset>4173220</wp:posOffset>
          </wp:positionH>
          <wp:positionV relativeFrom="paragraph">
            <wp:posOffset>286385</wp:posOffset>
          </wp:positionV>
          <wp:extent cx="2199005" cy="842891"/>
          <wp:effectExtent l="0" t="0" r="0" b="0"/>
          <wp:wrapNone/>
          <wp:docPr id="1238521839" name="Grafik 12385218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9005" cy="8428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52A65E" w14:textId="77777777" w:rsidR="005532B3" w:rsidRDefault="005532B3" w:rsidP="00A43041">
    <w:pPr>
      <w:pStyle w:val="Kopfzeilen-Titelduh"/>
      <w:numPr>
        <w:ilvl w:val="0"/>
        <w:numId w:val="0"/>
      </w:numPr>
      <w:ind w:left="-97"/>
    </w:pPr>
  </w:p>
  <w:p w14:paraId="02398F54" w14:textId="3EF3B424" w:rsidR="00066EB3" w:rsidRDefault="005532B3" w:rsidP="00A43041">
    <w:pPr>
      <w:pStyle w:val="Kopfzeilen-Titelduh"/>
    </w:pPr>
    <w:r>
      <w:t>Tätigkeitsnachweis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4B074" w14:textId="36C0CBA6" w:rsidR="00066EB3" w:rsidRPr="002F6645" w:rsidRDefault="00066EB3" w:rsidP="002F6645">
    <w:r>
      <w:rPr>
        <w:noProof/>
        <w:lang w:eastAsia="de-DE"/>
      </w:rPr>
      <w:drawing>
        <wp:anchor distT="0" distB="0" distL="114300" distR="114300" simplePos="0" relativeHeight="251651072" behindDoc="1" locked="0" layoutInCell="1" allowOverlap="1" wp14:anchorId="5A01BD88" wp14:editId="66C0513E">
          <wp:simplePos x="0" y="0"/>
          <wp:positionH relativeFrom="column">
            <wp:posOffset>4370070</wp:posOffset>
          </wp:positionH>
          <wp:positionV relativeFrom="paragraph">
            <wp:posOffset>-200025</wp:posOffset>
          </wp:positionV>
          <wp:extent cx="1998345" cy="675005"/>
          <wp:effectExtent l="0" t="0" r="1905" b="0"/>
          <wp:wrapThrough wrapText="bothSides">
            <wp:wrapPolygon edited="0">
              <wp:start x="0" y="0"/>
              <wp:lineTo x="0" y="20726"/>
              <wp:lineTo x="21415" y="20726"/>
              <wp:lineTo x="21415" y="0"/>
              <wp:lineTo x="0" y="0"/>
            </wp:wrapPolygon>
          </wp:wrapThrough>
          <wp:docPr id="149832993" name="Grafik 1498329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Pieroth\Downloads\CX_Logo_normal_kle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98345" cy="675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163C54D" wp14:editId="3B94CCCD">
              <wp:simplePos x="0" y="0"/>
              <wp:positionH relativeFrom="column">
                <wp:posOffset>342265</wp:posOffset>
              </wp:positionH>
              <wp:positionV relativeFrom="paragraph">
                <wp:posOffset>-45719</wp:posOffset>
              </wp:positionV>
              <wp:extent cx="3774440" cy="259080"/>
              <wp:effectExtent l="0" t="0" r="0" b="7620"/>
              <wp:wrapNone/>
              <wp:docPr id="3" name="Textfeld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4440" cy="2590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  <a:headEnd/>
                        <a:tailEnd/>
                      </a:ln>
                    </wps:spPr>
                    <wps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4C0215" w14:textId="77777777" w:rsidR="00066EB3" w:rsidRDefault="00066EB3" w:rsidP="00723980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Mustermann</w:t>
                          </w:r>
                        </w:p>
                        <w:p w14:paraId="4CF895F4" w14:textId="77777777" w:rsidR="00066EB3" w:rsidRDefault="00066EB3" w:rsidP="00723980">
                          <w:pPr>
                            <w:rPr>
                              <w:b/>
                            </w:rPr>
                          </w:pPr>
                        </w:p>
                        <w:p w14:paraId="779D7F90" w14:textId="77777777" w:rsidR="00066EB3" w:rsidRPr="009A4D23" w:rsidRDefault="00066EB3" w:rsidP="00723980">
                          <w:pPr>
                            <w:rPr>
                              <w:b/>
                            </w:rPr>
                          </w:pPr>
                        </w:p>
                        <w:p w14:paraId="7033B3EA" w14:textId="77777777" w:rsidR="00066EB3" w:rsidRPr="009C108E" w:rsidRDefault="00066EB3" w:rsidP="00A35EEB">
                          <w:pPr>
                            <w:spacing w:line="240" w:lineRule="auto"/>
                            <w:rPr>
                              <w:b/>
                              <w:color w:val="595959" w:themeColor="text1" w:themeTint="A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63C54D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style="position:absolute;margin-left:26.95pt;margin-top:-3.6pt;width:297.2pt;height:20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" fillcolor="#f2f2f2 [3052]" stroked="f">
              <v:textbox>
                <w:txbxContent>
                  <w:p w14:paraId="264C0215" w14:textId="77777777" w:rsidR="00066EB3" w:rsidRDefault="00066EB3" w:rsidP="0072398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Mustermann</w:t>
                    </w:r>
                  </w:p>
                  <w:p w14:paraId="4CF895F4" w14:textId="77777777" w:rsidR="00066EB3" w:rsidRDefault="00066EB3" w:rsidP="00723980">
                    <w:pPr>
                      <w:rPr>
                        <w:b/>
                      </w:rPr>
                    </w:pPr>
                  </w:p>
                  <w:p w14:paraId="779D7F90" w14:textId="77777777" w:rsidR="00066EB3" w:rsidRPr="009A4D23" w:rsidRDefault="00066EB3" w:rsidP="00723980">
                    <w:pPr>
                      <w:rPr>
                        <w:b/>
                      </w:rPr>
                    </w:pPr>
                  </w:p>
                  <w:p w14:paraId="7033B3EA" w14:textId="77777777" w:rsidR="00066EB3" w:rsidRPr="009C108E" w:rsidRDefault="00066EB3" w:rsidP="00A35EEB">
                    <w:pPr>
                      <w:spacing w:line="240" w:lineRule="auto"/>
                      <w:rPr>
                        <w:b/>
                        <w:color w:val="595959" w:themeColor="text1" w:themeTint="A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681A64B" wp14:editId="46D57292">
              <wp:simplePos x="0" y="0"/>
              <wp:positionH relativeFrom="column">
                <wp:posOffset>-647700</wp:posOffset>
              </wp:positionH>
              <wp:positionV relativeFrom="paragraph">
                <wp:posOffset>-40640</wp:posOffset>
              </wp:positionV>
              <wp:extent cx="934720" cy="260985"/>
              <wp:effectExtent l="0" t="0" r="0" b="5715"/>
              <wp:wrapNone/>
              <wp:docPr id="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2609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  <a:headEnd/>
                        <a:tailEnd/>
                      </a:ln>
                    </wps:spPr>
                    <wps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371CB5" w14:textId="77777777" w:rsidR="00066EB3" w:rsidRDefault="00066EB3" w:rsidP="009C108E">
                          <w:pPr>
                            <w:spacing w:line="240" w:lineRule="auto"/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</w:rPr>
                            <w:t>KD</w:t>
                          </w:r>
                        </w:p>
                        <w:p w14:paraId="30553135" w14:textId="77777777" w:rsidR="00066EB3" w:rsidRPr="009C108E" w:rsidRDefault="00066EB3" w:rsidP="002E568C">
                          <w:pPr>
                            <w:spacing w:line="240" w:lineRule="auto"/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81A64B" id="Textfeld 2" o:spid="_x0000_s1028" type="#_x0000_t202" style="position:absolute;margin-left:-51pt;margin-top:-3.2pt;width:73.6pt;height:20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" fillcolor="#e0e0e0 [671]" stroked="f">
              <v:textbox>
                <w:txbxContent>
                  <w:p w14:paraId="6F371CB5" w14:textId="77777777" w:rsidR="00066EB3" w:rsidRDefault="00066EB3" w:rsidP="009C108E">
                    <w:pPr>
                      <w:spacing w:line="240" w:lineRule="auto"/>
                      <w:jc w:val="center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KD</w:t>
                    </w:r>
                  </w:p>
                  <w:p w14:paraId="30553135" w14:textId="77777777" w:rsidR="00066EB3" w:rsidRPr="009C108E" w:rsidRDefault="00066EB3" w:rsidP="002E568C">
                    <w:pPr>
                      <w:spacing w:line="240" w:lineRule="auto"/>
                      <w:rPr>
                        <w:b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 w:rsidRPr="009C108E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993764" wp14:editId="61EE9D77">
              <wp:simplePos x="0" y="0"/>
              <wp:positionH relativeFrom="column">
                <wp:posOffset>-644613</wp:posOffset>
              </wp:positionH>
              <wp:positionV relativeFrom="paragraph">
                <wp:posOffset>560513</wp:posOffset>
              </wp:positionV>
              <wp:extent cx="7069322" cy="467360"/>
              <wp:effectExtent l="0" t="0" r="0" b="8890"/>
              <wp:wrapNone/>
              <wp:docPr id="10" name="Textfeld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9322" cy="46736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  <a:headEnd/>
                        <a:tailEnd/>
                      </a:ln>
                    </wps:spPr>
                    <wps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802602" w14:textId="77777777" w:rsidR="00066EB3" w:rsidRPr="00733ED0" w:rsidRDefault="00066EB3" w:rsidP="0022584B">
                          <w:pPr>
                            <w:pStyle w:val="berschrift2"/>
                          </w:pPr>
                          <w:r>
                            <w:t>Postprozessor Leistungsdefinition (PPLD)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993764" id="Textfeld 10" o:spid="_x0000_s1029" type="#_x0000_t202" style="position:absolute;margin-left:-50.75pt;margin-top:44.15pt;width:556.65pt;height:3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" fillcolor="#e0e0e0 [671]" stroked="f">
              <v:textbox>
                <w:txbxContent>
                  <w:p w14:paraId="6E802602" w14:textId="77777777" w:rsidR="00066EB3" w:rsidRPr="00733ED0" w:rsidRDefault="00066EB3" w:rsidP="0022584B">
                    <w:pPr>
                      <w:pStyle w:val="berschrift2"/>
                    </w:pPr>
                    <w:r>
                      <w:t>Postprozessor Leistungsdefinition (PPLD)</w:t>
                    </w:r>
                  </w:p>
                </w:txbxContent>
              </v:textbox>
            </v:shape>
          </w:pict>
        </mc:Fallback>
      </mc:AlternateContent>
    </w:r>
    <w:r w:rsidRPr="009C108E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1BC988" wp14:editId="1D516EA8">
              <wp:simplePos x="0" y="0"/>
              <wp:positionH relativeFrom="column">
                <wp:posOffset>-647065</wp:posOffset>
              </wp:positionH>
              <wp:positionV relativeFrom="paragraph">
                <wp:posOffset>254000</wp:posOffset>
              </wp:positionV>
              <wp:extent cx="934720" cy="260985"/>
              <wp:effectExtent l="0" t="0" r="0" b="5715"/>
              <wp:wrapNone/>
              <wp:docPr id="4" name="Textfeld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2609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  <a:headEnd/>
                        <a:tailEnd/>
                      </a:ln>
                    </wps:spPr>
                    <wps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F32E78" w14:textId="76BF2E19" w:rsidR="00066EB3" w:rsidRPr="00A35EEB" w:rsidRDefault="00066EB3" w:rsidP="009C108E">
                          <w:pPr>
                            <w:spacing w:line="240" w:lineRule="auto"/>
                            <w:jc w:val="center"/>
                            <w:rPr>
                              <w:b/>
                              <w:color w:val="595959" w:themeColor="text1" w:themeTint="A6"/>
                            </w:rPr>
                          </w:pPr>
                          <w:r w:rsidRPr="00A35EEB">
                            <w:rPr>
                              <w:b/>
                              <w:color w:val="595959" w:themeColor="text1" w:themeTint="A6"/>
                            </w:rPr>
                            <w:fldChar w:fldCharType="begin"/>
                          </w:r>
                          <w:r w:rsidRPr="00A35EEB">
                            <w:rPr>
                              <w:b/>
                              <w:color w:val="595959" w:themeColor="text1" w:themeTint="A6"/>
                            </w:rPr>
                            <w:instrText xml:space="preserve"> TIME \@ "dd.MM.yyyy" </w:instrText>
                          </w:r>
                          <w:r w:rsidRPr="00A35EEB">
                            <w:rPr>
                              <w:b/>
                              <w:color w:val="595959" w:themeColor="text1" w:themeTint="A6"/>
                            </w:rPr>
                            <w:fldChar w:fldCharType="separate"/>
                          </w:r>
                          <w:r w:rsidR="00E80072">
                            <w:rPr>
                              <w:b/>
                              <w:noProof/>
                              <w:color w:val="595959" w:themeColor="text1" w:themeTint="A6"/>
                            </w:rPr>
                            <w:t>05.03.2025</w:t>
                          </w:r>
                          <w:r w:rsidRPr="00A35EEB">
                            <w:rPr>
                              <w:b/>
                              <w:color w:val="595959" w:themeColor="text1" w:themeTint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1BC988" id="_x0000_t202" coordsize="21600,21600" o:spt="202" path="m,l,21600r21600,l21600,xe">
              <v:stroke joinstyle="miter"/>
              <v:path gradientshapeok="t" o:connecttype="rect"/>
            </v:shapetype>
            <v:shape id="Textfeld 4" o:spid="_x0000_s1030" type="#_x0000_t202" style="position:absolute;margin-left:-50.95pt;margin-top:20pt;width:73.6pt;height:20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" fillcolor="#e0e0e0 [671]" stroked="f">
              <v:textbox>
                <w:txbxContent>
                  <w:p w14:paraId="20F32E78" w14:textId="76BF2E19" w:rsidR="00066EB3" w:rsidRPr="00A35EEB" w:rsidRDefault="00066EB3" w:rsidP="009C108E">
                    <w:pPr>
                      <w:spacing w:line="240" w:lineRule="auto"/>
                      <w:jc w:val="center"/>
                      <w:rPr>
                        <w:b/>
                        <w:color w:val="595959" w:themeColor="text1" w:themeTint="A6"/>
                      </w:rPr>
                    </w:pPr>
                    <w:r w:rsidRPr="00A35EEB">
                      <w:rPr>
                        <w:b/>
                        <w:color w:val="595959" w:themeColor="text1" w:themeTint="A6"/>
                      </w:rPr>
                      <w:fldChar w:fldCharType="begin"/>
                    </w:r>
                    <w:r w:rsidRPr="00A35EEB">
                      <w:rPr>
                        <w:b/>
                        <w:color w:val="595959" w:themeColor="text1" w:themeTint="A6"/>
                      </w:rPr>
                      <w:instrText xml:space="preserve"> TIME \@ "dd.MM.yyyy" </w:instrText>
                    </w:r>
                    <w:r w:rsidRPr="00A35EEB">
                      <w:rPr>
                        <w:b/>
                        <w:color w:val="595959" w:themeColor="text1" w:themeTint="A6"/>
                      </w:rPr>
                      <w:fldChar w:fldCharType="separate"/>
                    </w:r>
                    <w:r w:rsidR="00E80072">
                      <w:rPr>
                        <w:b/>
                        <w:noProof/>
                        <w:color w:val="595959" w:themeColor="text1" w:themeTint="A6"/>
                      </w:rPr>
                      <w:t>05.03.2025</w:t>
                    </w:r>
                    <w:r w:rsidRPr="00A35EEB">
                      <w:rPr>
                        <w:b/>
                        <w:color w:val="595959" w:themeColor="text1" w:themeTint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9C108E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A8D85E" wp14:editId="77817ADE">
              <wp:simplePos x="0" y="0"/>
              <wp:positionH relativeFrom="column">
                <wp:posOffset>341630</wp:posOffset>
              </wp:positionH>
              <wp:positionV relativeFrom="paragraph">
                <wp:posOffset>254000</wp:posOffset>
              </wp:positionV>
              <wp:extent cx="3774440" cy="260985"/>
              <wp:effectExtent l="0" t="0" r="0" b="5715"/>
              <wp:wrapNone/>
              <wp:docPr id="5" name="Textfeld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4440" cy="26098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  <a:headEnd/>
                        <a:tailEnd/>
                      </a:ln>
                    </wps:spPr>
                    <wps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4A7BBC" w14:textId="77777777" w:rsidR="00066EB3" w:rsidRPr="009C108E" w:rsidRDefault="00066EB3" w:rsidP="009C108E">
                          <w:pPr>
                            <w:spacing w:line="240" w:lineRule="auto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olor w:val="595959" w:themeColor="text1" w:themeTint="A6"/>
                            </w:rPr>
                            <w:t>Postprozessor Leistungsdefinition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A8D85E" id="Textfeld 5" o:spid="_x0000_s1031" type="#_x0000_t202" style="position:absolute;margin-left:26.9pt;margin-top:20pt;width:297.2pt;height:2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" fillcolor="#f2f2f2 [3052]" stroked="f">
              <v:textbox>
                <w:txbxContent>
                  <w:p w14:paraId="3F4A7BBC" w14:textId="77777777" w:rsidR="00066EB3" w:rsidRPr="009C108E" w:rsidRDefault="00066EB3" w:rsidP="009C108E">
                    <w:pPr>
                      <w:spacing w:line="240" w:lineRule="auto"/>
                      <w:rPr>
                        <w:color w:val="595959" w:themeColor="text1" w:themeTint="A6"/>
                      </w:rPr>
                    </w:pPr>
                    <w:r>
                      <w:rPr>
                        <w:color w:val="595959" w:themeColor="text1" w:themeTint="A6"/>
                      </w:rPr>
                      <w:t>Postprozessor Leistungsdefinition</w:t>
                    </w:r>
                  </w:p>
                </w:txbxContent>
              </v:textbox>
            </v:shape>
          </w:pict>
        </mc:Fallback>
      </mc:AlternateContent>
    </w:r>
    <w: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2pt;height:14.25pt" o:bullet="t">
        <v:imagedata r:id="rId1" o:title="Bild1"/>
      </v:shape>
    </w:pict>
  </w:numPicBullet>
  <w:abstractNum w:abstractNumId="0" w15:restartNumberingAfterBreak="0">
    <w:nsid w:val="0101227C"/>
    <w:multiLevelType w:val="hybridMultilevel"/>
    <w:tmpl w:val="5F140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04D0F"/>
    <w:multiLevelType w:val="hybridMultilevel"/>
    <w:tmpl w:val="45C401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15EB6"/>
    <w:multiLevelType w:val="hybridMultilevel"/>
    <w:tmpl w:val="4CC8EED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FF97DC1"/>
    <w:multiLevelType w:val="hybridMultilevel"/>
    <w:tmpl w:val="5ACA79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26E77"/>
    <w:multiLevelType w:val="hybridMultilevel"/>
    <w:tmpl w:val="3FD43A0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F89560A"/>
    <w:multiLevelType w:val="hybridMultilevel"/>
    <w:tmpl w:val="06C4F7A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B51C40"/>
    <w:multiLevelType w:val="hybridMultilevel"/>
    <w:tmpl w:val="0FAC8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F694D"/>
    <w:multiLevelType w:val="hybridMultilevel"/>
    <w:tmpl w:val="ED52E4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C707B"/>
    <w:multiLevelType w:val="hybridMultilevel"/>
    <w:tmpl w:val="D1926BFE"/>
    <w:lvl w:ilvl="0" w:tplc="B1187864">
      <w:start w:val="13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B1187864">
      <w:start w:val="13"/>
      <w:numFmt w:val="bullet"/>
      <w:lvlText w:val="•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2" w:tplc="0407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9" w15:restartNumberingAfterBreak="0">
    <w:nsid w:val="4D1F6013"/>
    <w:multiLevelType w:val="hybridMultilevel"/>
    <w:tmpl w:val="E23A6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F6D3D"/>
    <w:multiLevelType w:val="hybridMultilevel"/>
    <w:tmpl w:val="3C9EEE64"/>
    <w:lvl w:ilvl="0" w:tplc="F22AD9F6">
      <w:start w:val="1"/>
      <w:numFmt w:val="bullet"/>
      <w:pStyle w:val="Kopfzeilen-Titelduh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002060" w:themeColor="accent1"/>
        <w:sz w:val="32"/>
        <w:szCs w:val="32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506BF2"/>
    <w:multiLevelType w:val="hybridMultilevel"/>
    <w:tmpl w:val="ED8EEA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63F67"/>
    <w:multiLevelType w:val="hybridMultilevel"/>
    <w:tmpl w:val="2B7206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B107C"/>
    <w:multiLevelType w:val="hybridMultilevel"/>
    <w:tmpl w:val="4D5665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35C9A"/>
    <w:multiLevelType w:val="hybridMultilevel"/>
    <w:tmpl w:val="A88A43B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6CF72D5"/>
    <w:multiLevelType w:val="hybridMultilevel"/>
    <w:tmpl w:val="0D2A619A"/>
    <w:lvl w:ilvl="0" w:tplc="04070001">
      <w:start w:val="1"/>
      <w:numFmt w:val="bullet"/>
      <w:lvlText w:val=""/>
      <w:lvlJc w:val="left"/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B7888"/>
    <w:multiLevelType w:val="hybridMultilevel"/>
    <w:tmpl w:val="B63A82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D19C2"/>
    <w:multiLevelType w:val="hybridMultilevel"/>
    <w:tmpl w:val="C3E6C3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655046">
    <w:abstractNumId w:val="8"/>
  </w:num>
  <w:num w:numId="2" w16cid:durableId="8889547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5803335">
    <w:abstractNumId w:val="15"/>
  </w:num>
  <w:num w:numId="4" w16cid:durableId="1121264185">
    <w:abstractNumId w:val="10"/>
  </w:num>
  <w:num w:numId="5" w16cid:durableId="36513508">
    <w:abstractNumId w:val="3"/>
  </w:num>
  <w:num w:numId="6" w16cid:durableId="1689217472">
    <w:abstractNumId w:val="11"/>
  </w:num>
  <w:num w:numId="7" w16cid:durableId="985668219">
    <w:abstractNumId w:val="16"/>
  </w:num>
  <w:num w:numId="8" w16cid:durableId="990019108">
    <w:abstractNumId w:val="7"/>
  </w:num>
  <w:num w:numId="9" w16cid:durableId="1145315976">
    <w:abstractNumId w:val="0"/>
  </w:num>
  <w:num w:numId="10" w16cid:durableId="1037313530">
    <w:abstractNumId w:val="5"/>
  </w:num>
  <w:num w:numId="11" w16cid:durableId="1946841871">
    <w:abstractNumId w:val="14"/>
  </w:num>
  <w:num w:numId="12" w16cid:durableId="819469279">
    <w:abstractNumId w:val="17"/>
  </w:num>
  <w:num w:numId="13" w16cid:durableId="1291395516">
    <w:abstractNumId w:val="13"/>
  </w:num>
  <w:num w:numId="14" w16cid:durableId="1194226313">
    <w:abstractNumId w:val="9"/>
  </w:num>
  <w:num w:numId="15" w16cid:durableId="1805855808">
    <w:abstractNumId w:val="12"/>
  </w:num>
  <w:num w:numId="16" w16cid:durableId="701782568">
    <w:abstractNumId w:val="1"/>
  </w:num>
  <w:num w:numId="17" w16cid:durableId="1399937971">
    <w:abstractNumId w:val="4"/>
  </w:num>
  <w:num w:numId="18" w16cid:durableId="767769333">
    <w:abstractNumId w:val="2"/>
  </w:num>
  <w:num w:numId="19" w16cid:durableId="31595831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D0"/>
    <w:rsid w:val="000017B0"/>
    <w:rsid w:val="000029FD"/>
    <w:rsid w:val="00012518"/>
    <w:rsid w:val="000140BB"/>
    <w:rsid w:val="00016404"/>
    <w:rsid w:val="00017EA3"/>
    <w:rsid w:val="0005113F"/>
    <w:rsid w:val="00054134"/>
    <w:rsid w:val="0005432F"/>
    <w:rsid w:val="00065997"/>
    <w:rsid w:val="00066EB3"/>
    <w:rsid w:val="00067E03"/>
    <w:rsid w:val="000770B8"/>
    <w:rsid w:val="000816B2"/>
    <w:rsid w:val="000879F5"/>
    <w:rsid w:val="000919DF"/>
    <w:rsid w:val="00093643"/>
    <w:rsid w:val="000B1B96"/>
    <w:rsid w:val="000B552A"/>
    <w:rsid w:val="000C1D10"/>
    <w:rsid w:val="000D20B2"/>
    <w:rsid w:val="000D7460"/>
    <w:rsid w:val="000F1988"/>
    <w:rsid w:val="000F29F4"/>
    <w:rsid w:val="000F4023"/>
    <w:rsid w:val="000F4F63"/>
    <w:rsid w:val="000F57D8"/>
    <w:rsid w:val="000F74B2"/>
    <w:rsid w:val="00100590"/>
    <w:rsid w:val="00117477"/>
    <w:rsid w:val="00126746"/>
    <w:rsid w:val="00140655"/>
    <w:rsid w:val="0015482A"/>
    <w:rsid w:val="00160E34"/>
    <w:rsid w:val="00161446"/>
    <w:rsid w:val="00175588"/>
    <w:rsid w:val="001757C7"/>
    <w:rsid w:val="001804CB"/>
    <w:rsid w:val="00182E1E"/>
    <w:rsid w:val="001941EC"/>
    <w:rsid w:val="00194E10"/>
    <w:rsid w:val="001A24B7"/>
    <w:rsid w:val="001B5A1F"/>
    <w:rsid w:val="001C1702"/>
    <w:rsid w:val="001C7715"/>
    <w:rsid w:val="001D5A9D"/>
    <w:rsid w:val="001E3BDC"/>
    <w:rsid w:val="0020612E"/>
    <w:rsid w:val="00207587"/>
    <w:rsid w:val="00210E59"/>
    <w:rsid w:val="002122AB"/>
    <w:rsid w:val="0022584B"/>
    <w:rsid w:val="00227475"/>
    <w:rsid w:val="00233AB8"/>
    <w:rsid w:val="00237041"/>
    <w:rsid w:val="002457A6"/>
    <w:rsid w:val="00251C6A"/>
    <w:rsid w:val="002601C7"/>
    <w:rsid w:val="0026611C"/>
    <w:rsid w:val="00270128"/>
    <w:rsid w:val="002719AF"/>
    <w:rsid w:val="00282032"/>
    <w:rsid w:val="00286631"/>
    <w:rsid w:val="00293BBE"/>
    <w:rsid w:val="002A374B"/>
    <w:rsid w:val="002A4D82"/>
    <w:rsid w:val="002B16D8"/>
    <w:rsid w:val="002C25B1"/>
    <w:rsid w:val="002C4373"/>
    <w:rsid w:val="002C67B9"/>
    <w:rsid w:val="002C7EDB"/>
    <w:rsid w:val="002D11A0"/>
    <w:rsid w:val="002D249D"/>
    <w:rsid w:val="002E4B92"/>
    <w:rsid w:val="002E568C"/>
    <w:rsid w:val="002E7E10"/>
    <w:rsid w:val="002F6645"/>
    <w:rsid w:val="003074EA"/>
    <w:rsid w:val="00315BA7"/>
    <w:rsid w:val="0032130E"/>
    <w:rsid w:val="00324B41"/>
    <w:rsid w:val="00336B8A"/>
    <w:rsid w:val="003541C7"/>
    <w:rsid w:val="00354913"/>
    <w:rsid w:val="00355A16"/>
    <w:rsid w:val="003624BB"/>
    <w:rsid w:val="0036629D"/>
    <w:rsid w:val="0037233F"/>
    <w:rsid w:val="003749CF"/>
    <w:rsid w:val="00376816"/>
    <w:rsid w:val="0037778E"/>
    <w:rsid w:val="00393D0B"/>
    <w:rsid w:val="00395B91"/>
    <w:rsid w:val="003A0A12"/>
    <w:rsid w:val="003A39C1"/>
    <w:rsid w:val="003B7528"/>
    <w:rsid w:val="003C5CD3"/>
    <w:rsid w:val="003C69B0"/>
    <w:rsid w:val="003D327F"/>
    <w:rsid w:val="003D3E27"/>
    <w:rsid w:val="003E0048"/>
    <w:rsid w:val="003E108A"/>
    <w:rsid w:val="003E3062"/>
    <w:rsid w:val="003E474A"/>
    <w:rsid w:val="003F2669"/>
    <w:rsid w:val="003F2FF8"/>
    <w:rsid w:val="003F319F"/>
    <w:rsid w:val="0041516C"/>
    <w:rsid w:val="00421536"/>
    <w:rsid w:val="00424C81"/>
    <w:rsid w:val="00430ABB"/>
    <w:rsid w:val="00431790"/>
    <w:rsid w:val="00437823"/>
    <w:rsid w:val="00445A91"/>
    <w:rsid w:val="00446644"/>
    <w:rsid w:val="004572EF"/>
    <w:rsid w:val="00464828"/>
    <w:rsid w:val="00471278"/>
    <w:rsid w:val="00496A92"/>
    <w:rsid w:val="00497844"/>
    <w:rsid w:val="004B1B4C"/>
    <w:rsid w:val="004B6108"/>
    <w:rsid w:val="004B696B"/>
    <w:rsid w:val="004C6215"/>
    <w:rsid w:val="004D67DC"/>
    <w:rsid w:val="004D6ED0"/>
    <w:rsid w:val="004E6886"/>
    <w:rsid w:val="005004C4"/>
    <w:rsid w:val="00515312"/>
    <w:rsid w:val="00521C96"/>
    <w:rsid w:val="00527D16"/>
    <w:rsid w:val="00531F8A"/>
    <w:rsid w:val="0053267A"/>
    <w:rsid w:val="00534C8F"/>
    <w:rsid w:val="00535582"/>
    <w:rsid w:val="005532B3"/>
    <w:rsid w:val="005639C2"/>
    <w:rsid w:val="00565574"/>
    <w:rsid w:val="00570E97"/>
    <w:rsid w:val="00580190"/>
    <w:rsid w:val="005812BE"/>
    <w:rsid w:val="005838F3"/>
    <w:rsid w:val="00587A47"/>
    <w:rsid w:val="00591488"/>
    <w:rsid w:val="005963E5"/>
    <w:rsid w:val="005A128F"/>
    <w:rsid w:val="005A4E07"/>
    <w:rsid w:val="005C1426"/>
    <w:rsid w:val="005C206E"/>
    <w:rsid w:val="005C282A"/>
    <w:rsid w:val="005C37F6"/>
    <w:rsid w:val="005C3A62"/>
    <w:rsid w:val="005C70B2"/>
    <w:rsid w:val="005D20FD"/>
    <w:rsid w:val="005D64EE"/>
    <w:rsid w:val="005F0938"/>
    <w:rsid w:val="005F274A"/>
    <w:rsid w:val="005F2AE6"/>
    <w:rsid w:val="006009C9"/>
    <w:rsid w:val="00605CFB"/>
    <w:rsid w:val="0061070B"/>
    <w:rsid w:val="0061624F"/>
    <w:rsid w:val="00650A22"/>
    <w:rsid w:val="00651C4D"/>
    <w:rsid w:val="00653600"/>
    <w:rsid w:val="006725B5"/>
    <w:rsid w:val="00672FE2"/>
    <w:rsid w:val="00682CA3"/>
    <w:rsid w:val="00685C63"/>
    <w:rsid w:val="0068784A"/>
    <w:rsid w:val="00692B14"/>
    <w:rsid w:val="006946EA"/>
    <w:rsid w:val="00697F12"/>
    <w:rsid w:val="006A1753"/>
    <w:rsid w:val="006B2674"/>
    <w:rsid w:val="006D314D"/>
    <w:rsid w:val="006E46B9"/>
    <w:rsid w:val="006E67F2"/>
    <w:rsid w:val="006F6A1A"/>
    <w:rsid w:val="0070496A"/>
    <w:rsid w:val="00710DDE"/>
    <w:rsid w:val="00712AB8"/>
    <w:rsid w:val="00723980"/>
    <w:rsid w:val="00733ED0"/>
    <w:rsid w:val="007415F9"/>
    <w:rsid w:val="007461B2"/>
    <w:rsid w:val="00746554"/>
    <w:rsid w:val="00752626"/>
    <w:rsid w:val="00757E60"/>
    <w:rsid w:val="007643B5"/>
    <w:rsid w:val="00792CC3"/>
    <w:rsid w:val="007A513B"/>
    <w:rsid w:val="007A5C23"/>
    <w:rsid w:val="007A7773"/>
    <w:rsid w:val="007A7D47"/>
    <w:rsid w:val="007B33B0"/>
    <w:rsid w:val="007C40E9"/>
    <w:rsid w:val="007C5917"/>
    <w:rsid w:val="007D0C42"/>
    <w:rsid w:val="007D2BD4"/>
    <w:rsid w:val="007E01DF"/>
    <w:rsid w:val="007E09C0"/>
    <w:rsid w:val="007E3BD8"/>
    <w:rsid w:val="007E77E0"/>
    <w:rsid w:val="007F5C77"/>
    <w:rsid w:val="00801477"/>
    <w:rsid w:val="00801514"/>
    <w:rsid w:val="00816B37"/>
    <w:rsid w:val="00822142"/>
    <w:rsid w:val="00822B1A"/>
    <w:rsid w:val="00824537"/>
    <w:rsid w:val="00824F5E"/>
    <w:rsid w:val="00827170"/>
    <w:rsid w:val="008302E5"/>
    <w:rsid w:val="00830864"/>
    <w:rsid w:val="00835658"/>
    <w:rsid w:val="00841444"/>
    <w:rsid w:val="008465B6"/>
    <w:rsid w:val="0084722A"/>
    <w:rsid w:val="008538EE"/>
    <w:rsid w:val="00861136"/>
    <w:rsid w:val="00883178"/>
    <w:rsid w:val="00887DEB"/>
    <w:rsid w:val="00890B0F"/>
    <w:rsid w:val="00892369"/>
    <w:rsid w:val="00893728"/>
    <w:rsid w:val="00897602"/>
    <w:rsid w:val="008A778A"/>
    <w:rsid w:val="008B1CA5"/>
    <w:rsid w:val="008B41AD"/>
    <w:rsid w:val="008B56F7"/>
    <w:rsid w:val="008B7338"/>
    <w:rsid w:val="008C331F"/>
    <w:rsid w:val="008D4B02"/>
    <w:rsid w:val="008D717D"/>
    <w:rsid w:val="008E297D"/>
    <w:rsid w:val="008F1C52"/>
    <w:rsid w:val="009012E6"/>
    <w:rsid w:val="00907A35"/>
    <w:rsid w:val="009134E9"/>
    <w:rsid w:val="00921396"/>
    <w:rsid w:val="009220C6"/>
    <w:rsid w:val="00930C31"/>
    <w:rsid w:val="0095322A"/>
    <w:rsid w:val="009679AB"/>
    <w:rsid w:val="0098453F"/>
    <w:rsid w:val="0099072F"/>
    <w:rsid w:val="00992C31"/>
    <w:rsid w:val="00997AB4"/>
    <w:rsid w:val="009A26DA"/>
    <w:rsid w:val="009A469C"/>
    <w:rsid w:val="009A4D23"/>
    <w:rsid w:val="009B64D5"/>
    <w:rsid w:val="009C108E"/>
    <w:rsid w:val="009D28AC"/>
    <w:rsid w:val="009D3E49"/>
    <w:rsid w:val="009E30C3"/>
    <w:rsid w:val="009E785F"/>
    <w:rsid w:val="00A01758"/>
    <w:rsid w:val="00A07238"/>
    <w:rsid w:val="00A07C58"/>
    <w:rsid w:val="00A12450"/>
    <w:rsid w:val="00A257E4"/>
    <w:rsid w:val="00A30D43"/>
    <w:rsid w:val="00A349A4"/>
    <w:rsid w:val="00A35EEB"/>
    <w:rsid w:val="00A41ECA"/>
    <w:rsid w:val="00A43041"/>
    <w:rsid w:val="00A55BFE"/>
    <w:rsid w:val="00A66C58"/>
    <w:rsid w:val="00A73723"/>
    <w:rsid w:val="00A75518"/>
    <w:rsid w:val="00A8187F"/>
    <w:rsid w:val="00A931E8"/>
    <w:rsid w:val="00A945B0"/>
    <w:rsid w:val="00AB4397"/>
    <w:rsid w:val="00AB632F"/>
    <w:rsid w:val="00AC1476"/>
    <w:rsid w:val="00AC21C0"/>
    <w:rsid w:val="00AC311B"/>
    <w:rsid w:val="00AC6225"/>
    <w:rsid w:val="00AC63A5"/>
    <w:rsid w:val="00AD03E4"/>
    <w:rsid w:val="00AE0011"/>
    <w:rsid w:val="00AF0EE8"/>
    <w:rsid w:val="00AF5B30"/>
    <w:rsid w:val="00B0124B"/>
    <w:rsid w:val="00B1738D"/>
    <w:rsid w:val="00B1753B"/>
    <w:rsid w:val="00B226B3"/>
    <w:rsid w:val="00B237C6"/>
    <w:rsid w:val="00B30734"/>
    <w:rsid w:val="00B31D8F"/>
    <w:rsid w:val="00B5686F"/>
    <w:rsid w:val="00B57BC6"/>
    <w:rsid w:val="00B57D46"/>
    <w:rsid w:val="00B65C0F"/>
    <w:rsid w:val="00B774B2"/>
    <w:rsid w:val="00B82AEF"/>
    <w:rsid w:val="00B90BFE"/>
    <w:rsid w:val="00B92C7D"/>
    <w:rsid w:val="00B971ED"/>
    <w:rsid w:val="00BA6640"/>
    <w:rsid w:val="00BA6883"/>
    <w:rsid w:val="00BC4347"/>
    <w:rsid w:val="00BD3947"/>
    <w:rsid w:val="00BD6981"/>
    <w:rsid w:val="00BE144D"/>
    <w:rsid w:val="00C030D1"/>
    <w:rsid w:val="00C047E1"/>
    <w:rsid w:val="00C11749"/>
    <w:rsid w:val="00C32C0C"/>
    <w:rsid w:val="00C33005"/>
    <w:rsid w:val="00C45855"/>
    <w:rsid w:val="00C4765A"/>
    <w:rsid w:val="00C50D5B"/>
    <w:rsid w:val="00C62A4B"/>
    <w:rsid w:val="00C73C51"/>
    <w:rsid w:val="00C73FD9"/>
    <w:rsid w:val="00C76374"/>
    <w:rsid w:val="00C82DB8"/>
    <w:rsid w:val="00C8371C"/>
    <w:rsid w:val="00C95B06"/>
    <w:rsid w:val="00CB0DAC"/>
    <w:rsid w:val="00CC0A83"/>
    <w:rsid w:val="00CD0D1E"/>
    <w:rsid w:val="00CD4A21"/>
    <w:rsid w:val="00CD7ADA"/>
    <w:rsid w:val="00CE6666"/>
    <w:rsid w:val="00CF28AD"/>
    <w:rsid w:val="00CF4DDF"/>
    <w:rsid w:val="00D1153B"/>
    <w:rsid w:val="00D130BB"/>
    <w:rsid w:val="00D40AA3"/>
    <w:rsid w:val="00D441C4"/>
    <w:rsid w:val="00D51653"/>
    <w:rsid w:val="00D548B4"/>
    <w:rsid w:val="00D76F6D"/>
    <w:rsid w:val="00D77930"/>
    <w:rsid w:val="00D83FFE"/>
    <w:rsid w:val="00D85DFE"/>
    <w:rsid w:val="00DB5327"/>
    <w:rsid w:val="00DB792B"/>
    <w:rsid w:val="00DB7ADB"/>
    <w:rsid w:val="00DC131F"/>
    <w:rsid w:val="00DC1B63"/>
    <w:rsid w:val="00DC1EFD"/>
    <w:rsid w:val="00DC2E73"/>
    <w:rsid w:val="00DC6984"/>
    <w:rsid w:val="00DC76CF"/>
    <w:rsid w:val="00DC7C62"/>
    <w:rsid w:val="00DD1D67"/>
    <w:rsid w:val="00DD39BF"/>
    <w:rsid w:val="00DF10F5"/>
    <w:rsid w:val="00E1246E"/>
    <w:rsid w:val="00E269C1"/>
    <w:rsid w:val="00E34346"/>
    <w:rsid w:val="00E5278E"/>
    <w:rsid w:val="00E54E16"/>
    <w:rsid w:val="00E676F0"/>
    <w:rsid w:val="00E72617"/>
    <w:rsid w:val="00E72C5D"/>
    <w:rsid w:val="00E7790A"/>
    <w:rsid w:val="00E80072"/>
    <w:rsid w:val="00E83F9F"/>
    <w:rsid w:val="00E92CF4"/>
    <w:rsid w:val="00E93FF5"/>
    <w:rsid w:val="00E97106"/>
    <w:rsid w:val="00E97AB1"/>
    <w:rsid w:val="00EA0FCF"/>
    <w:rsid w:val="00EA216F"/>
    <w:rsid w:val="00EA337F"/>
    <w:rsid w:val="00EA5189"/>
    <w:rsid w:val="00EA6BB2"/>
    <w:rsid w:val="00EC1C50"/>
    <w:rsid w:val="00EC484C"/>
    <w:rsid w:val="00ED29CC"/>
    <w:rsid w:val="00ED3EFE"/>
    <w:rsid w:val="00ED59D6"/>
    <w:rsid w:val="00EE742B"/>
    <w:rsid w:val="00EF19DE"/>
    <w:rsid w:val="00EF59C1"/>
    <w:rsid w:val="00F4628C"/>
    <w:rsid w:val="00F555F5"/>
    <w:rsid w:val="00F56761"/>
    <w:rsid w:val="00F6111B"/>
    <w:rsid w:val="00F71AE9"/>
    <w:rsid w:val="00F77A53"/>
    <w:rsid w:val="00F8276B"/>
    <w:rsid w:val="00FA324B"/>
    <w:rsid w:val="00FA6D2D"/>
    <w:rsid w:val="00FB4939"/>
    <w:rsid w:val="00FB70DA"/>
    <w:rsid w:val="00FB7219"/>
    <w:rsid w:val="00FC3807"/>
    <w:rsid w:val="00FC3BB6"/>
    <w:rsid w:val="00FC585A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BD901C"/>
  <w15:docId w15:val="{FE8E6805-D240-456D-9BDA-4FE00326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qFormat="1"/>
    <w:lsdException w:name="heading 3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32B3"/>
    <w:pPr>
      <w:spacing w:after="120" w:line="312" w:lineRule="auto"/>
    </w:pPr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rsid w:val="00093643"/>
    <w:pPr>
      <w:keepNext/>
      <w:keepLines/>
      <w:spacing w:before="480" w:after="24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002060" w:themeColor="accent1"/>
      <w:sz w:val="44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22584B"/>
    <w:pPr>
      <w:keepNext/>
      <w:keepLines/>
      <w:spacing w:before="200"/>
      <w:contextualSpacing/>
      <w:outlineLvl w:val="1"/>
    </w:pPr>
    <w:rPr>
      <w:rFonts w:ascii="Titillium Web" w:eastAsiaTheme="majorEastAsia" w:hAnsi="Titillium Web" w:cs="Calibri"/>
      <w:b/>
      <w:bCs/>
      <w:color w:val="002060" w:themeColor="accen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rsid w:val="00792CC3"/>
    <w:pPr>
      <w:keepNext/>
      <w:keepLines/>
      <w:spacing w:before="200" w:after="0"/>
      <w:outlineLvl w:val="2"/>
    </w:pPr>
    <w:rPr>
      <w:rFonts w:ascii="Titillium Web" w:eastAsiaTheme="majorEastAsia" w:hAnsi="Titillium Web" w:cstheme="majorBidi"/>
      <w:b/>
      <w:bCs/>
      <w:color w:val="002060" w:themeColor="accent1"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C4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93643"/>
    <w:rPr>
      <w:rFonts w:asciiTheme="majorHAnsi" w:eastAsiaTheme="majorEastAsia" w:hAnsiTheme="majorHAnsi" w:cstheme="majorBidi"/>
      <w:b/>
      <w:bCs/>
      <w:color w:val="002060" w:themeColor="accent1"/>
      <w:sz w:val="44"/>
      <w:szCs w:val="28"/>
    </w:rPr>
  </w:style>
  <w:style w:type="character" w:customStyle="1" w:styleId="KopfzeileZchn">
    <w:name w:val="Kopfzeile Zchn"/>
    <w:basedOn w:val="Absatz-Standardschriftart"/>
    <w:link w:val="Kopfzeile"/>
    <w:uiPriority w:val="99"/>
    <w:rsid w:val="002C4373"/>
  </w:style>
  <w:style w:type="paragraph" w:styleId="Fuzeile">
    <w:name w:val="footer"/>
    <w:basedOn w:val="Standard"/>
    <w:link w:val="FuzeileZchn"/>
    <w:uiPriority w:val="99"/>
    <w:unhideWhenUsed/>
    <w:qFormat/>
    <w:rsid w:val="002C4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4373"/>
  </w:style>
  <w:style w:type="paragraph" w:customStyle="1" w:styleId="Kopfzeilen-Titelduh">
    <w:name w:val="Kopfzeilen-Titel duh"/>
    <w:basedOn w:val="Titel"/>
    <w:link w:val="Kopfzeilen-TitelduhZchn"/>
    <w:autoRedefine/>
    <w:qFormat/>
    <w:rsid w:val="00A43041"/>
    <w:pPr>
      <w:numPr>
        <w:numId w:val="4"/>
      </w:numPr>
      <w:spacing w:line="440" w:lineRule="exact"/>
      <w:ind w:left="0" w:firstLine="97"/>
    </w:pPr>
    <w:rPr>
      <w:rFonts w:ascii="Calibri" w:hAnsi="Calibri" w:cs="Calibri"/>
      <w:b/>
      <w:color w:val="000000" w:themeColor="text1"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584B"/>
    <w:rPr>
      <w:rFonts w:ascii="Titillium Web" w:eastAsiaTheme="majorEastAsia" w:hAnsi="Titillium Web" w:cs="Calibri"/>
      <w:b/>
      <w:bCs/>
      <w:color w:val="002060" w:themeColor="accent1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2CC3"/>
    <w:rPr>
      <w:rFonts w:ascii="Titillium Web" w:eastAsiaTheme="majorEastAsia" w:hAnsi="Titillium Web" w:cstheme="majorBidi"/>
      <w:b/>
      <w:bCs/>
      <w:color w:val="002060" w:themeColor="accent1"/>
      <w:sz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2C43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4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fzeilen-TitelduhZchn">
    <w:name w:val="Kopfzeilen-Titel duh Zchn"/>
    <w:basedOn w:val="TitelZchn"/>
    <w:link w:val="Kopfzeilen-Titelduh"/>
    <w:rsid w:val="00A43041"/>
    <w:rPr>
      <w:rFonts w:ascii="Calibri" w:eastAsiaTheme="majorEastAsia" w:hAnsi="Calibri" w:cs="Calibri"/>
      <w:b/>
      <w:color w:val="000000" w:themeColor="text1"/>
      <w:spacing w:val="-10"/>
      <w:kern w:val="28"/>
      <w:sz w:val="44"/>
      <w:szCs w:val="28"/>
    </w:rPr>
  </w:style>
  <w:style w:type="paragraph" w:styleId="KeinLeerraum">
    <w:name w:val="No Spacing"/>
    <w:uiPriority w:val="1"/>
    <w:qFormat/>
    <w:rsid w:val="00792CC3"/>
    <w:pPr>
      <w:spacing w:after="0" w:line="240" w:lineRule="auto"/>
    </w:pPr>
    <w:rPr>
      <w:rFonts w:ascii="Calibri" w:hAnsi="Calibri"/>
    </w:rPr>
  </w:style>
  <w:style w:type="paragraph" w:styleId="Listenabsatz">
    <w:name w:val="List Paragraph"/>
    <w:basedOn w:val="Standard"/>
    <w:uiPriority w:val="34"/>
    <w:qFormat/>
    <w:rsid w:val="0053267A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C3300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3300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C33005"/>
    <w:rPr>
      <w:color w:val="646464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33005"/>
    <w:pPr>
      <w:spacing w:before="240" w:after="0" w:line="259" w:lineRule="auto"/>
      <w:contextualSpacing w:val="0"/>
      <w:outlineLvl w:val="9"/>
    </w:pPr>
    <w:rPr>
      <w:b w:val="0"/>
      <w:bCs w:val="0"/>
      <w:color w:val="001747" w:themeColor="accent1" w:themeShade="BF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33005"/>
    <w:pPr>
      <w:spacing w:after="100" w:line="259" w:lineRule="auto"/>
    </w:pPr>
    <w:rPr>
      <w:rFonts w:eastAsiaTheme="minorEastAsia" w:cs="Times New Roman"/>
      <w:lang w:eastAsia="de-DE"/>
    </w:rPr>
  </w:style>
  <w:style w:type="character" w:styleId="Hervorhebung">
    <w:name w:val="Emphasis"/>
    <w:basedOn w:val="Absatz-Standardschriftart"/>
    <w:uiPriority w:val="20"/>
    <w:qFormat/>
    <w:rsid w:val="008B41AD"/>
    <w:rPr>
      <w:i/>
      <w:iCs/>
    </w:rPr>
  </w:style>
  <w:style w:type="table" w:styleId="Tabellenraster">
    <w:name w:val="Table Grid"/>
    <w:basedOn w:val="NormaleTabelle"/>
    <w:uiPriority w:val="59"/>
    <w:rsid w:val="000F2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F29F4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5278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12450"/>
    <w:rPr>
      <w:color w:val="7F7F7F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2E7E10"/>
    <w:rPr>
      <w:b/>
      <w:bCs/>
    </w:rPr>
  </w:style>
  <w:style w:type="table" w:styleId="Gitternetztabelle4Akzent6">
    <w:name w:val="Grid Table 4 Accent 6"/>
    <w:basedOn w:val="NormaleTabelle"/>
    <w:uiPriority w:val="49"/>
    <w:rsid w:val="003A0A12"/>
    <w:pPr>
      <w:spacing w:after="0" w:line="240" w:lineRule="auto"/>
    </w:pPr>
    <w:tblPr>
      <w:tblStyleRowBandSize w:val="1"/>
      <w:tblStyleColBandSize w:val="1"/>
      <w:tblBorders>
        <w:top w:val="single" w:sz="4" w:space="0" w:color="40AEFF" w:themeColor="accent6" w:themeTint="99"/>
        <w:left w:val="single" w:sz="4" w:space="0" w:color="40AEFF" w:themeColor="accent6" w:themeTint="99"/>
        <w:bottom w:val="single" w:sz="4" w:space="0" w:color="40AEFF" w:themeColor="accent6" w:themeTint="99"/>
        <w:right w:val="single" w:sz="4" w:space="0" w:color="40AEFF" w:themeColor="accent6" w:themeTint="99"/>
        <w:insideH w:val="single" w:sz="4" w:space="0" w:color="40AEFF" w:themeColor="accent6" w:themeTint="99"/>
        <w:insideV w:val="single" w:sz="4" w:space="0" w:color="40AE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0C0" w:themeColor="accent6"/>
          <w:left w:val="single" w:sz="4" w:space="0" w:color="0070C0" w:themeColor="accent6"/>
          <w:bottom w:val="single" w:sz="4" w:space="0" w:color="0070C0" w:themeColor="accent6"/>
          <w:right w:val="single" w:sz="4" w:space="0" w:color="0070C0" w:themeColor="accent6"/>
          <w:insideH w:val="nil"/>
          <w:insideV w:val="nil"/>
        </w:tcBorders>
        <w:shd w:val="clear" w:color="auto" w:fill="0070C0" w:themeFill="accent6"/>
      </w:tcPr>
    </w:tblStylePr>
    <w:tblStylePr w:type="lastRow">
      <w:rPr>
        <w:b/>
        <w:bCs/>
      </w:rPr>
      <w:tblPr/>
      <w:tcPr>
        <w:tcBorders>
          <w:top w:val="double" w:sz="4" w:space="0" w:color="0070C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4FF" w:themeFill="accent6" w:themeFillTint="33"/>
      </w:tcPr>
    </w:tblStylePr>
    <w:tblStylePr w:type="band1Horz">
      <w:tblPr/>
      <w:tcPr>
        <w:shd w:val="clear" w:color="auto" w:fill="BFE4FF" w:themeFill="accent6" w:themeFillTint="33"/>
      </w:tcPr>
    </w:tblStylePr>
  </w:style>
  <w:style w:type="table" w:styleId="Gitternetztabelle5dunkelAkzent6">
    <w:name w:val="Grid Table 5 Dark Accent 6"/>
    <w:basedOn w:val="NormaleTabelle"/>
    <w:uiPriority w:val="50"/>
    <w:rsid w:val="003A0A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FE4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0C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0C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0C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0C0" w:themeFill="accent6"/>
      </w:tcPr>
    </w:tblStylePr>
    <w:tblStylePr w:type="band1Vert">
      <w:tblPr/>
      <w:tcPr>
        <w:shd w:val="clear" w:color="auto" w:fill="7FC9FF" w:themeFill="accent6" w:themeFillTint="66"/>
      </w:tcPr>
    </w:tblStylePr>
    <w:tblStylePr w:type="band1Horz">
      <w:tblPr/>
      <w:tcPr>
        <w:shd w:val="clear" w:color="auto" w:fill="7FC9FF" w:themeFill="accent6" w:themeFillTint="66"/>
      </w:tcPr>
    </w:tblStylePr>
  </w:style>
  <w:style w:type="table" w:styleId="Listentabelle1hellAkzent6">
    <w:name w:val="List Table 1 Light Accent 6"/>
    <w:basedOn w:val="NormaleTabelle"/>
    <w:uiPriority w:val="46"/>
    <w:rsid w:val="003A0A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0AE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0AE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4FF" w:themeFill="accent6" w:themeFillTint="33"/>
      </w:tcPr>
    </w:tblStylePr>
    <w:tblStylePr w:type="band1Horz">
      <w:tblPr/>
      <w:tcPr>
        <w:shd w:val="clear" w:color="auto" w:fill="BFE4FF" w:themeFill="accent6" w:themeFillTint="33"/>
      </w:tcPr>
    </w:tblStylePr>
  </w:style>
  <w:style w:type="table" w:styleId="Listentabelle4Akzent6">
    <w:name w:val="List Table 4 Accent 6"/>
    <w:basedOn w:val="NormaleTabelle"/>
    <w:uiPriority w:val="49"/>
    <w:rsid w:val="003A0A12"/>
    <w:pPr>
      <w:spacing w:after="0" w:line="240" w:lineRule="auto"/>
    </w:pPr>
    <w:tblPr>
      <w:tblStyleRowBandSize w:val="1"/>
      <w:tblStyleColBandSize w:val="1"/>
      <w:tblBorders>
        <w:top w:val="single" w:sz="4" w:space="0" w:color="40AEFF" w:themeColor="accent6" w:themeTint="99"/>
        <w:left w:val="single" w:sz="4" w:space="0" w:color="40AEFF" w:themeColor="accent6" w:themeTint="99"/>
        <w:bottom w:val="single" w:sz="4" w:space="0" w:color="40AEFF" w:themeColor="accent6" w:themeTint="99"/>
        <w:right w:val="single" w:sz="4" w:space="0" w:color="40AEFF" w:themeColor="accent6" w:themeTint="99"/>
        <w:insideH w:val="single" w:sz="4" w:space="0" w:color="40AE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0C0" w:themeColor="accent6"/>
          <w:left w:val="single" w:sz="4" w:space="0" w:color="0070C0" w:themeColor="accent6"/>
          <w:bottom w:val="single" w:sz="4" w:space="0" w:color="0070C0" w:themeColor="accent6"/>
          <w:right w:val="single" w:sz="4" w:space="0" w:color="0070C0" w:themeColor="accent6"/>
          <w:insideH w:val="nil"/>
        </w:tcBorders>
        <w:shd w:val="clear" w:color="auto" w:fill="0070C0" w:themeFill="accent6"/>
      </w:tcPr>
    </w:tblStylePr>
    <w:tblStylePr w:type="lastRow">
      <w:rPr>
        <w:b/>
        <w:bCs/>
      </w:rPr>
      <w:tblPr/>
      <w:tcPr>
        <w:tcBorders>
          <w:top w:val="double" w:sz="4" w:space="0" w:color="40AE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4FF" w:themeFill="accent6" w:themeFillTint="33"/>
      </w:tcPr>
    </w:tblStylePr>
    <w:tblStylePr w:type="band1Horz">
      <w:tblPr/>
      <w:tcPr>
        <w:shd w:val="clear" w:color="auto" w:fill="BFE4FF" w:themeFill="accent6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A43041"/>
    <w:pPr>
      <w:spacing w:before="40" w:after="200" w:line="240" w:lineRule="auto"/>
    </w:pPr>
    <w:rPr>
      <w:rFonts w:ascii="Roboto" w:hAnsi="Roboto"/>
      <w:iCs/>
      <w:color w:val="D8D8D8" w:themeColor="accent4"/>
      <w:sz w:val="18"/>
      <w:szCs w:val="18"/>
    </w:rPr>
  </w:style>
  <w:style w:type="table" w:styleId="Listentabelle3Akzent5">
    <w:name w:val="List Table 3 Accent 5"/>
    <w:basedOn w:val="NormaleTabelle"/>
    <w:uiPriority w:val="48"/>
    <w:rsid w:val="00A43041"/>
    <w:pPr>
      <w:spacing w:after="0" w:line="240" w:lineRule="auto"/>
    </w:pPr>
    <w:tblPr>
      <w:tblStyleRowBandSize w:val="1"/>
      <w:tblStyleColBandSize w:val="1"/>
      <w:tblBorders>
        <w:top w:val="single" w:sz="4" w:space="0" w:color="002D89" w:themeColor="accent5"/>
        <w:left w:val="single" w:sz="4" w:space="0" w:color="002D89" w:themeColor="accent5"/>
        <w:bottom w:val="single" w:sz="4" w:space="0" w:color="002D89" w:themeColor="accent5"/>
        <w:right w:val="single" w:sz="4" w:space="0" w:color="002D8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D89" w:themeFill="accent5"/>
      </w:tcPr>
    </w:tblStylePr>
    <w:tblStylePr w:type="lastRow">
      <w:rPr>
        <w:b/>
        <w:bCs/>
      </w:rPr>
      <w:tblPr/>
      <w:tcPr>
        <w:tcBorders>
          <w:top w:val="double" w:sz="4" w:space="0" w:color="002D8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D89" w:themeColor="accent5"/>
          <w:right w:val="single" w:sz="4" w:space="0" w:color="002D89" w:themeColor="accent5"/>
        </w:tcBorders>
      </w:tcPr>
    </w:tblStylePr>
    <w:tblStylePr w:type="band1Horz">
      <w:tblPr/>
      <w:tcPr>
        <w:tcBorders>
          <w:top w:val="single" w:sz="4" w:space="0" w:color="002D89" w:themeColor="accent5"/>
          <w:bottom w:val="single" w:sz="4" w:space="0" w:color="002D8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D89" w:themeColor="accent5"/>
          <w:left w:val="nil"/>
        </w:tcBorders>
      </w:tcPr>
    </w:tblStylePr>
    <w:tblStylePr w:type="swCell">
      <w:tblPr/>
      <w:tcPr>
        <w:tcBorders>
          <w:top w:val="double" w:sz="4" w:space="0" w:color="002D89" w:themeColor="accent5"/>
          <w:right w:val="nil"/>
        </w:tcBorders>
      </w:tcPr>
    </w:tblStylePr>
  </w:style>
  <w:style w:type="table" w:styleId="Gitternetztabelle6farbigAkzent5">
    <w:name w:val="Grid Table 6 Colorful Accent 5"/>
    <w:basedOn w:val="NormaleTabelle"/>
    <w:uiPriority w:val="51"/>
    <w:rsid w:val="00A43041"/>
    <w:pPr>
      <w:spacing w:after="0" w:line="240" w:lineRule="auto"/>
    </w:pPr>
    <w:rPr>
      <w:color w:val="002166" w:themeColor="accent5" w:themeShade="BF"/>
    </w:rPr>
    <w:tblPr>
      <w:tblStyleRowBandSize w:val="1"/>
      <w:tblStyleColBandSize w:val="1"/>
      <w:tblBorders>
        <w:top w:val="single" w:sz="4" w:space="0" w:color="1F67FF" w:themeColor="accent5" w:themeTint="99"/>
        <w:left w:val="single" w:sz="4" w:space="0" w:color="1F67FF" w:themeColor="accent5" w:themeTint="99"/>
        <w:bottom w:val="single" w:sz="4" w:space="0" w:color="1F67FF" w:themeColor="accent5" w:themeTint="99"/>
        <w:right w:val="single" w:sz="4" w:space="0" w:color="1F67FF" w:themeColor="accent5" w:themeTint="99"/>
        <w:insideH w:val="single" w:sz="4" w:space="0" w:color="1F67FF" w:themeColor="accent5" w:themeTint="99"/>
        <w:insideV w:val="single" w:sz="4" w:space="0" w:color="1F67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1F67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67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CCFF" w:themeFill="accent5" w:themeFillTint="33"/>
      </w:tcPr>
    </w:tblStylePr>
    <w:tblStylePr w:type="band1Horz">
      <w:tblPr/>
      <w:tcPr>
        <w:shd w:val="clear" w:color="auto" w:fill="B4CCFF" w:themeFill="accent5" w:themeFillTint="33"/>
      </w:tcPr>
    </w:tblStylePr>
  </w:style>
  <w:style w:type="table" w:styleId="Gitternetztabelle4Akzent5">
    <w:name w:val="Grid Table 4 Accent 5"/>
    <w:basedOn w:val="EinfacheTabelle2"/>
    <w:uiPriority w:val="49"/>
    <w:rsid w:val="007A51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tcBorders>
          <w:bottom w:val="single" w:sz="4" w:space="0" w:color="7F7F7F" w:themeColor="text1" w:themeTint="80"/>
        </w:tcBorders>
        <w:shd w:val="clear" w:color="auto" w:fill="00538F" w:themeFill="accent6" w:themeFillShade="BF"/>
      </w:tcPr>
    </w:tblStylePr>
    <w:tblStylePr w:type="lastRow">
      <w:rPr>
        <w:b/>
        <w:bCs/>
      </w:rPr>
      <w:tblPr/>
      <w:tcPr>
        <w:tcBorders>
          <w:top w:val="double" w:sz="4" w:space="0" w:color="002D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emithellemGitternetz">
    <w:name w:val="Grid Table Light"/>
    <w:basedOn w:val="NormaleTabelle"/>
    <w:uiPriority w:val="40"/>
    <w:rsid w:val="007A51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rsid w:val="007A513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speicher\AppData\Local\Microsoft\Windows\Temporary%20Internet%20Files\Content.IE5\1187HOBE\1409_VL_CX_Dienstleistungsbericht.dotx" TargetMode="External"/></Relationships>
</file>

<file path=word/theme/theme1.xml><?xml version="1.0" encoding="utf-8"?>
<a:theme xmlns:a="http://schemas.openxmlformats.org/drawingml/2006/main" name="ConmatiX">
  <a:themeElements>
    <a:clrScheme name="Benutzerdefiniert 2">
      <a:dk1>
        <a:sysClr val="windowText" lastClr="000000"/>
      </a:dk1>
      <a:lt1>
        <a:sysClr val="window" lastClr="FFFFFF"/>
      </a:lt1>
      <a:dk2>
        <a:srgbClr val="646464"/>
      </a:dk2>
      <a:lt2>
        <a:srgbClr val="BFBFBF"/>
      </a:lt2>
      <a:accent1>
        <a:srgbClr val="002060"/>
      </a:accent1>
      <a:accent2>
        <a:srgbClr val="0042C7"/>
      </a:accent2>
      <a:accent3>
        <a:srgbClr val="646464"/>
      </a:accent3>
      <a:accent4>
        <a:srgbClr val="D8D8D8"/>
      </a:accent4>
      <a:accent5>
        <a:srgbClr val="002D89"/>
      </a:accent5>
      <a:accent6>
        <a:srgbClr val="0070C0"/>
      </a:accent6>
      <a:hlink>
        <a:srgbClr val="646464"/>
      </a:hlink>
      <a:folHlink>
        <a:srgbClr val="7F7F7F"/>
      </a:folHlink>
    </a:clrScheme>
    <a:fontScheme name="ConmatiX">
      <a:majorFont>
        <a:latin typeface="Myriad Pro"/>
        <a:ea typeface=""/>
        <a:cs typeface=""/>
      </a:majorFont>
      <a:minorFont>
        <a:latin typeface="Arial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none" rtlCol="0" anchor="ctr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180A23C6CD9D42B9A902224ACDA97A" ma:contentTypeVersion="1" ma:contentTypeDescription="Ein neues Dokument erstellen." ma:contentTypeScope="" ma:versionID="900f1bb032ee524598310a56d11a5a7f">
  <xsd:schema xmlns:xsd="http://www.w3.org/2001/XMLSchema" xmlns:xs="http://www.w3.org/2001/XMLSchema" xmlns:p="http://schemas.microsoft.com/office/2006/metadata/properties" xmlns:ns2="338bc90a-f31a-47c1-9c31-cc8ec821badf" targetNamespace="http://schemas.microsoft.com/office/2006/metadata/properties" ma:root="true" ma:fieldsID="b07077cb707b93232280f06558ef8bc3" ns2:_="">
    <xsd:import namespace="338bc90a-f31a-47c1-9c31-cc8ec821ba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bc90a-f31a-47c1-9c31-cc8ec821ba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38bc90a-f31a-47c1-9c31-cc8ec821badf">7U4ZW3TETE4X-1-72</_dlc_DocId>
    <_dlc_DocIdUrl xmlns="338bc90a-f31a-47c1-9c31-cc8ec821badf">
      <Url>http://sp01/_layouts/DocIdRedir.aspx?ID=7U4ZW3TETE4X-1-72</Url>
      <Description>7U4ZW3TETE4X-1-72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9F50A-477F-4FD6-AB3A-B0887F81B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4C5A54-6913-47E8-BDCF-F48B566789C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AC82618-8C26-4C53-91B2-B00348F365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8bc90a-f31a-47c1-9c31-cc8ec821ba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F2307A-9DE1-4DB1-8742-2BA8E3A25B78}">
  <ds:schemaRefs>
    <ds:schemaRef ds:uri="http://schemas.microsoft.com/office/2006/metadata/properties"/>
    <ds:schemaRef ds:uri="http://schemas.microsoft.com/office/infopath/2007/PartnerControls"/>
    <ds:schemaRef ds:uri="338bc90a-f31a-47c1-9c31-cc8ec821badf"/>
  </ds:schemaRefs>
</ds:datastoreItem>
</file>

<file path=customXml/itemProps5.xml><?xml version="1.0" encoding="utf-8"?>
<ds:datastoreItem xmlns:ds="http://schemas.openxmlformats.org/officeDocument/2006/customXml" ds:itemID="{DE0A4B54-A407-4F0F-A568-2C74FC133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1409_VL_CX_Dienstleistungsbericht.dotx</Template>
  <TotalTime>0</TotalTime>
  <Pages>1</Pages>
  <Words>60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Postprozessor Leistungsdefinition</vt:lpstr>
    </vt:vector>
  </TitlesOfParts>
  <Company>Microsoft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Postprozessor Leistungsdefinition</dc:title>
  <dc:subject>Leistungsdefinition</dc:subject>
  <dc:creator>Frank Speicher</dc:creator>
  <cp:keywords>PPLD</cp:keywords>
  <cp:lastModifiedBy>Beitler, Niklas</cp:lastModifiedBy>
  <cp:revision>29</cp:revision>
  <cp:lastPrinted>2024-03-12T10:50:00Z</cp:lastPrinted>
  <dcterms:created xsi:type="dcterms:W3CDTF">2024-03-12T10:57:00Z</dcterms:created>
  <dcterms:modified xsi:type="dcterms:W3CDTF">2025-03-05T12:59:00Z</dcterms:modified>
  <cp:contentStatus>Freigabe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0x010100CF180A23C6CD9D42B9A902224ACDA97A</vt:lpwstr>
  </property>
  <property fmtid="{D5CDD505-2E9C-101B-9397-08002B2CF9AE}" pid="3" name="_dlc_DocIdItemGuid">
    <vt:lpwstr>37ea918b-187f-4f0e-9de1-6c1f99001c9b</vt:lpwstr>
  </property>
</Properties>
</file>